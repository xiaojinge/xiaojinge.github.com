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73" w:type="dxa"/>
        <w:tblInd w:w="1080" w:type="dxa"/>
        <w:tblLayout w:type="fixed"/>
        <w:tblLook w:val="0600" w:firstRow="0" w:lastRow="0" w:firstColumn="0" w:lastColumn="0" w:noHBand="1" w:noVBand="1"/>
      </w:tblPr>
      <w:tblGrid>
        <w:gridCol w:w="5490"/>
        <w:gridCol w:w="4383"/>
      </w:tblGrid>
      <w:tr w:rsidR="00E3286D" w:rsidRPr="000F5E27" w:rsidTr="00030D11">
        <w:trPr>
          <w:trHeight w:val="1728"/>
        </w:trPr>
        <w:sdt>
          <w:sdtPr>
            <w:rPr>
              <w:rFonts w:ascii="新宋体" w:hAnsi="新宋体" w:hint="eastAsia"/>
            </w:rPr>
            <w:id w:val="-1112360283"/>
            <w:placeholder>
              <w:docPart w:val="F9EB24663B8E4269BA3BE6AA8B6194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5490" w:type="dxa"/>
                <w:vAlign w:val="center"/>
              </w:tcPr>
              <w:p w:rsidR="00E3286D" w:rsidRPr="000F5E27" w:rsidRDefault="00443502" w:rsidP="00443502">
                <w:pPr>
                  <w:pStyle w:val="ab"/>
                  <w:spacing w:before="120"/>
                  <w:rPr>
                    <w:rFonts w:ascii="新宋体" w:hAnsi="新宋体"/>
                  </w:rPr>
                </w:pPr>
                <w:r w:rsidRPr="000F5E27">
                  <w:rPr>
                    <w:rFonts w:ascii="新宋体" w:hAnsi="新宋体" w:hint="eastAsia"/>
                    <w:lang w:val="zh-CN" w:bidi="zh-CN"/>
                  </w:rPr>
                  <w:t>患者分类帐</w:t>
                </w:r>
              </w:p>
            </w:tc>
          </w:sdtContent>
        </w:sdt>
        <w:tc>
          <w:tcPr>
            <w:tcW w:w="4383" w:type="dxa"/>
            <w:vAlign w:val="center"/>
          </w:tcPr>
          <w:p w:rsidR="00E3286D" w:rsidRPr="000F5E27" w:rsidRDefault="00443502" w:rsidP="00E3286D">
            <w:pPr>
              <w:spacing w:after="0"/>
              <w:jc w:val="right"/>
              <w:rPr>
                <w:rFonts w:ascii="新宋体" w:eastAsia="新宋体" w:hAnsi="新宋体"/>
              </w:rPr>
            </w:pPr>
            <w:r w:rsidRPr="000F5E27">
              <w:rPr>
                <w:rFonts w:ascii="新宋体" w:eastAsia="新宋体" w:hAnsi="新宋体" w:hint="eastAsia"/>
                <w:noProof/>
              </w:rPr>
              <mc:AlternateContent>
                <mc:Choice Requires="wpg">
                  <w:drawing>
                    <wp:inline distT="0" distB="0" distL="0" distR="0" wp14:anchorId="1511D977" wp14:editId="117DF74A">
                      <wp:extent cx="2692400" cy="865717"/>
                      <wp:effectExtent l="0" t="0" r="0" b="0"/>
                      <wp:docPr id="6" name="组 6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92400" cy="865717"/>
                                <a:chOff x="0" y="0"/>
                                <a:chExt cx="2692400" cy="865717"/>
                              </a:xfrm>
                            </wpg:grpSpPr>
                            <wps:wsp>
                              <wps:cNvPr id="20" name="文本框 20"/>
                              <wps:cNvSpPr txBox="1"/>
                              <wps:spPr>
                                <a:xfrm>
                                  <a:off x="8467" y="541867"/>
                                  <a:ext cx="26797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43502" w:rsidRDefault="00443502" w:rsidP="00443502">
                                    <w:pPr>
                                      <w:spacing w:after="0" w:line="240" w:lineRule="auto"/>
                                    </w:pP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文本框 27"/>
                              <wps:cNvSpPr txBox="1"/>
                              <wps:spPr>
                                <a:xfrm>
                                  <a:off x="2032000" y="186267"/>
                                  <a:ext cx="660400" cy="323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43502" w:rsidRDefault="00443502" w:rsidP="00443502">
                                    <w:pPr>
                                      <w:spacing w:after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文本框 24"/>
                              <wps:cNvSpPr txBox="1"/>
                              <wps:spPr>
                                <a:xfrm>
                                  <a:off x="0" y="264161"/>
                                  <a:ext cx="1480365" cy="25521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Microsoft YaHei UI" w:hAnsi="Microsoft YaHei UI" w:hint="eastAsia"/>
                                      </w:rPr>
                                      <w:id w:val="1066540507"/>
                                      <w:placeholder>
                                        <w:docPart w:val="3492C547B51649EF9A6264B357C03D51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:rsidR="00443502" w:rsidRPr="000F5E27" w:rsidRDefault="00443502" w:rsidP="00443502">
                                        <w:pPr>
                                          <w:pStyle w:val="af2"/>
                                          <w:rPr>
                                            <w:rFonts w:ascii="Microsoft YaHei UI" w:hAnsi="Microsoft YaHei UI"/>
                                          </w:rPr>
                                        </w:pPr>
                                        <w:r w:rsidRPr="000F5E27">
                                          <w:rPr>
                                            <w:rFonts w:ascii="Microsoft YaHei UI" w:hAnsi="Microsoft YaHei UI" w:hint="eastAsia"/>
                                            <w:lang w:val="zh-CN" w:bidi="zh-CN"/>
                                          </w:rPr>
                                          <w:t>患者姓名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wrap="square" lIns="0" tIns="0" rIns="0" bIns="0" rtlCol="0" anchor="b">
                                <a:noAutofit/>
                              </wps:bodyPr>
                            </wps:wsp>
                            <wps:wsp>
                              <wps:cNvPr id="29" name="文本框 25"/>
                              <wps:cNvSpPr txBox="1"/>
                              <wps:spPr>
                                <a:xfrm>
                                  <a:off x="2023534" y="0"/>
                                  <a:ext cx="431800" cy="13843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443502" w:rsidRPr="000F5E27" w:rsidRDefault="006C5919" w:rsidP="00443502">
                                    <w:pPr>
                                      <w:pStyle w:val="af2"/>
                                      <w:rPr>
                                        <w:rFonts w:ascii="Microsoft YaHei UI" w:hAnsi="Microsoft YaHei UI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Microsoft YaHei UI" w:hAnsi="Microsoft YaHei UI" w:hint="eastAsia"/>
                                        </w:rPr>
                                        <w:id w:val="-1500195109"/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43502" w:rsidRPr="000F5E27">
                                          <w:rPr>
                                            <w:rFonts w:ascii="Microsoft YaHei UI" w:hAnsi="Microsoft YaHei UI" w:hint="eastAsia"/>
                                            <w:lang w:val="zh-CN" w:bidi="zh-CN"/>
                                          </w:rPr>
                                          <w:t>页码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11D977" id="组 6" o:spid="_x0000_s1026" style="width:212pt;height:68.15pt;mso-position-horizontal-relative:char;mso-position-vertical-relative:line" coordsize="26924,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27" type="#_x0000_t202" style="position:absolute;left:84;top:5418;width:2679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" fillcolor="#f7f5e6 [3204]" stroked="f" strokeweight=".5pt">
                        <v:textbox inset=",0,,0">
                          <w:txbxContent>
                            <w:p w:rsidR="00443502" w:rsidRDefault="00443502" w:rsidP="00443502">
                              <w:pPr>
                                <w:spacing w:after="0" w:line="240" w:lineRule="auto"/>
                              </w:pP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shape id="文本框 27" o:spid="_x0000_s1028" type="#_x0000_t202" style="position:absolute;left:20320;top:1862;width:660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" fillcolor="#f7f5e6 [3204]" stroked="f" strokeweight=".5pt">
                        <v:textbox>
                          <w:txbxContent>
                            <w:p w:rsidR="00443502" w:rsidRDefault="00443502" w:rsidP="00443502">
                              <w:pPr>
                                <w:spacing w:after="0"/>
                              </w:pPr>
                            </w:p>
                          </w:txbxContent>
                        </v:textbox>
                      </v:shape>
                      <v:shape id="文本框 24" o:spid="_x0000_s1029" type="#_x0000_t202" style="position:absolute;top:2641;width:14803;height:25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" filled="f" stroked="f">
                        <v:textbox inset="0,0,0,0">
                          <w:txbxContent>
                            <w:sdt>
                              <w:sdtPr>
                                <w:rPr>
                                  <w:rFonts w:ascii="Microsoft YaHei UI" w:hAnsi="Microsoft YaHei UI" w:hint="eastAsia"/>
                                </w:rPr>
                                <w:id w:val="1066540507"/>
                                <w:placeholder>
                                  <w:docPart w:val="3492C547B51649EF9A6264B357C03D51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:rsidR="00443502" w:rsidRPr="000F5E27" w:rsidRDefault="00443502" w:rsidP="00443502">
                                  <w:pPr>
                                    <w:pStyle w:val="af2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r w:rsidRPr="000F5E27">
                                    <w:rPr>
                                      <w:rFonts w:ascii="Microsoft YaHei UI" w:hAnsi="Microsoft YaHei UI" w:hint="eastAsia"/>
                                      <w:lang w:val="zh-CN" w:bidi="zh-CN"/>
                                    </w:rPr>
                                    <w:t>患者姓名</w:t>
                                  </w:r>
                                </w:p>
                              </w:sdtContent>
                            </w:sdt>
                          </w:txbxContent>
                        </v:textbox>
                      </v:shape>
                      <v:shape id="文本框 25" o:spid="_x0000_s1030" type="#_x0000_t202" style="position:absolute;left:20235;width:4318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" filled="f" stroked="f">
                        <v:textbox inset="0,0,0,0">
                          <w:txbxContent>
                            <w:p w:rsidR="00443502" w:rsidRPr="000F5E27" w:rsidRDefault="006C5919" w:rsidP="00443502">
                              <w:pPr>
                                <w:pStyle w:val="af2"/>
                                <w:rPr>
                                  <w:rFonts w:ascii="Microsoft YaHei UI" w:hAnsi="Microsoft YaHei UI"/>
                                </w:rPr>
                              </w:pPr>
                              <w:sdt>
                                <w:sdtPr>
                                  <w:rPr>
                                    <w:rFonts w:ascii="Microsoft YaHei UI" w:hAnsi="Microsoft YaHei UI" w:hint="eastAsia"/>
                                  </w:rPr>
                                  <w:id w:val="-1500195109"/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43502" w:rsidRPr="000F5E27">
                                    <w:rPr>
                                      <w:rFonts w:ascii="Microsoft YaHei UI" w:hAnsi="Microsoft YaHei UI" w:hint="eastAsia"/>
                                      <w:lang w:val="zh-CN" w:bidi="zh-CN"/>
                                    </w:rPr>
                                    <w:t>页码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443502" w:rsidRPr="000F5E27" w:rsidRDefault="00443502" w:rsidP="00443502">
      <w:pPr>
        <w:spacing w:after="0"/>
        <w:rPr>
          <w:rFonts w:ascii="新宋体" w:eastAsia="新宋体" w:hAnsi="新宋体"/>
          <w:sz w:val="2"/>
          <w:szCs w:val="2"/>
        </w:rPr>
      </w:pPr>
    </w:p>
    <w:tbl>
      <w:tblPr>
        <w:tblW w:w="5501" w:type="pct"/>
        <w:jc w:val="center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218"/>
        <w:gridCol w:w="1475"/>
        <w:gridCol w:w="4879"/>
        <w:gridCol w:w="1247"/>
        <w:gridCol w:w="1238"/>
        <w:gridCol w:w="1436"/>
      </w:tblGrid>
      <w:tr w:rsidR="00010736" w:rsidRPr="000F5E27" w:rsidTr="00C13ACA">
        <w:trPr>
          <w:trHeight w:val="271"/>
          <w:jc w:val="center"/>
        </w:trPr>
        <w:sdt>
          <w:sdtPr>
            <w:rPr>
              <w:rFonts w:ascii="新宋体" w:eastAsia="新宋体" w:hAnsi="新宋体" w:cs="Arial" w:hint="eastAsia"/>
              <w:b/>
            </w:rPr>
            <w:id w:val="1755396336"/>
            <w:placeholder>
              <w:docPart w:val="725DFB4A20EE4C85B50F3FBC40A28C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18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1F497D" w:themeFill="text2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  <w:hideMark/>
              </w:tcPr>
              <w:p w:rsidR="00010736" w:rsidRPr="000F5E27" w:rsidRDefault="00010736" w:rsidP="00443502">
                <w:pPr>
                  <w:spacing w:after="0" w:line="240" w:lineRule="auto"/>
                  <w:jc w:val="center"/>
                  <w:rPr>
                    <w:rFonts w:ascii="新宋体" w:eastAsia="新宋体" w:hAnsi="新宋体" w:cs="Arial"/>
                    <w:b/>
                  </w:rPr>
                </w:pPr>
                <w:r w:rsidRPr="000F5E27">
                  <w:rPr>
                    <w:rStyle w:val="10"/>
                    <w:rFonts w:ascii="新宋体" w:hAnsi="新宋体" w:hint="eastAsia"/>
                    <w:lang w:val="zh-CN" w:bidi="zh-CN"/>
                  </w:rPr>
                  <w:t>日期</w:t>
                </w:r>
              </w:p>
            </w:tc>
          </w:sdtContent>
        </w:sdt>
        <w:sdt>
          <w:sdtPr>
            <w:rPr>
              <w:rFonts w:ascii="新宋体" w:hAnsi="新宋体" w:cs="Arial" w:hint="eastAsia"/>
            </w:rPr>
            <w:id w:val="-505365144"/>
            <w:placeholder>
              <w:docPart w:val="A51ABF64A89D41FE9A29620B7C3C5C3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75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52658F" w:themeFill="accent3"/>
                <w:vAlign w:val="center"/>
              </w:tcPr>
              <w:p w:rsidR="00010736" w:rsidRPr="000F5E27" w:rsidRDefault="00010736" w:rsidP="00010736">
                <w:pPr>
                  <w:pStyle w:val="1"/>
                  <w:jc w:val="center"/>
                  <w:rPr>
                    <w:rFonts w:ascii="新宋体" w:hAnsi="新宋体" w:cs="Arial"/>
                  </w:rPr>
                </w:pPr>
                <w:r w:rsidRPr="000F5E27">
                  <w:rPr>
                    <w:rFonts w:ascii="新宋体" w:hAnsi="新宋体" w:hint="eastAsia"/>
                    <w:lang w:val="zh-CN" w:bidi="zh-CN"/>
                  </w:rPr>
                  <w:t>类型</w:t>
                </w:r>
              </w:p>
            </w:tc>
          </w:sdtContent>
        </w:sdt>
        <w:sdt>
          <w:sdtPr>
            <w:rPr>
              <w:rFonts w:ascii="新宋体" w:hAnsi="新宋体" w:cs="Arial" w:hint="eastAsia"/>
            </w:rPr>
            <w:id w:val="-2064088884"/>
            <w:placeholder>
              <w:docPart w:val="9B2A08020CC34F8CB0A6C2220F011D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4879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52658F" w:themeFill="accent3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  <w:hideMark/>
              </w:tcPr>
              <w:p w:rsidR="00010736" w:rsidRPr="000F5E27" w:rsidRDefault="00010736" w:rsidP="00443502">
                <w:pPr>
                  <w:pStyle w:val="1"/>
                  <w:jc w:val="center"/>
                  <w:rPr>
                    <w:rFonts w:ascii="新宋体" w:hAnsi="新宋体" w:cs="Arial"/>
                  </w:rPr>
                </w:pPr>
                <w:r w:rsidRPr="000F5E27">
                  <w:rPr>
                    <w:rFonts w:ascii="新宋体" w:hAnsi="新宋体" w:hint="eastAsia"/>
                    <w:lang w:val="zh-CN" w:bidi="zh-CN"/>
                  </w:rPr>
                  <w:t>说明</w:t>
                </w:r>
              </w:p>
            </w:tc>
          </w:sdtContent>
        </w:sdt>
        <w:sdt>
          <w:sdtPr>
            <w:rPr>
              <w:rFonts w:ascii="新宋体" w:hAnsi="新宋体" w:hint="eastAsia"/>
            </w:rPr>
            <w:id w:val="-938134399"/>
            <w:placeholder>
              <w:docPart w:val="819E91C3DB8447C791EE2A994F5E3B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47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595959" w:themeFill="accent5" w:themeFillTint="A6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vAlign w:val="center"/>
                <w:hideMark/>
              </w:tcPr>
              <w:p w:rsidR="00010736" w:rsidRPr="000F5E27" w:rsidRDefault="00010736" w:rsidP="00010736">
                <w:pPr>
                  <w:pStyle w:val="1"/>
                  <w:jc w:val="center"/>
                  <w:rPr>
                    <w:rFonts w:ascii="新宋体" w:hAnsi="新宋体"/>
                  </w:rPr>
                </w:pPr>
                <w:r w:rsidRPr="000F5E27">
                  <w:rPr>
                    <w:rFonts w:ascii="新宋体" w:hAnsi="新宋体" w:hint="eastAsia"/>
                    <w:lang w:val="zh-CN" w:bidi="zh-CN"/>
                  </w:rPr>
                  <w:t>费用</w:t>
                </w:r>
              </w:p>
            </w:tc>
          </w:sdtContent>
        </w:sdt>
        <w:sdt>
          <w:sdtPr>
            <w:rPr>
              <w:rFonts w:ascii="新宋体" w:hAnsi="新宋体" w:hint="eastAsia"/>
            </w:rPr>
            <w:id w:val="-635951460"/>
            <w:placeholder>
              <w:docPart w:val="189BF1D2FFEB4E09B9CB4110FCA36B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38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595959" w:themeFill="accent5" w:themeFillTint="A6"/>
                <w:vAlign w:val="center"/>
              </w:tcPr>
              <w:p w:rsidR="00010736" w:rsidRPr="000F5E27" w:rsidRDefault="00010736" w:rsidP="00010736">
                <w:pPr>
                  <w:pStyle w:val="1"/>
                  <w:jc w:val="center"/>
                  <w:rPr>
                    <w:rFonts w:ascii="新宋体" w:hAnsi="新宋体"/>
                  </w:rPr>
                </w:pPr>
                <w:r w:rsidRPr="000F5E27">
                  <w:rPr>
                    <w:rFonts w:ascii="新宋体" w:hAnsi="新宋体" w:hint="eastAsia"/>
                    <w:lang w:val="zh-CN" w:bidi="zh-CN"/>
                  </w:rPr>
                  <w:t>贷项</w:t>
                </w:r>
              </w:p>
            </w:tc>
          </w:sdtContent>
        </w:sdt>
        <w:sdt>
          <w:sdtPr>
            <w:rPr>
              <w:rFonts w:ascii="新宋体" w:hAnsi="新宋体" w:hint="eastAsia"/>
            </w:rPr>
            <w:id w:val="110945748"/>
            <w:placeholder>
              <w:docPart w:val="F9F41A9EA0E84D68A1BC5FC9A7DEFF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6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595959" w:themeFill="accent5" w:themeFillTint="A6"/>
                <w:vAlign w:val="center"/>
              </w:tcPr>
              <w:p w:rsidR="00010736" w:rsidRPr="000F5E27" w:rsidRDefault="00010736" w:rsidP="00010736">
                <w:pPr>
                  <w:pStyle w:val="1"/>
                  <w:jc w:val="center"/>
                  <w:rPr>
                    <w:rFonts w:ascii="新宋体" w:hAnsi="新宋体"/>
                  </w:rPr>
                </w:pPr>
                <w:r w:rsidRPr="000F5E27">
                  <w:rPr>
                    <w:rFonts w:ascii="新宋体" w:hAnsi="新宋体" w:hint="eastAsia"/>
                    <w:lang w:val="zh-CN" w:bidi="zh-CN"/>
                  </w:rPr>
                  <w:t>余额</w:t>
                </w:r>
              </w:p>
            </w:tc>
          </w:sdtContent>
        </w:sdt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Arial"/>
              </w:rPr>
            </w:pPr>
          </w:p>
        </w:tc>
        <w:tc>
          <w:tcPr>
            <w:tcW w:w="1475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8" w:space="0" w:color="FFFFF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  <w:tr w:rsidR="00010736" w:rsidRPr="000F5E27" w:rsidTr="00C13ACA">
        <w:trPr>
          <w:trHeight w:val="227"/>
          <w:jc w:val="center"/>
        </w:trPr>
        <w:tc>
          <w:tcPr>
            <w:tcW w:w="1218" w:type="dxa"/>
            <w:tcBorders>
              <w:top w:val="single" w:sz="2" w:space="0" w:color="7F7F7F"/>
              <w:left w:val="single" w:sz="8" w:space="0" w:color="FFFFF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75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4879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4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238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  <w:tc>
          <w:tcPr>
            <w:tcW w:w="1436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8" w:space="0" w:color="FFFFFF"/>
            </w:tcBorders>
          </w:tcPr>
          <w:p w:rsidR="00010736" w:rsidRPr="000F5E27" w:rsidRDefault="00010736" w:rsidP="00443502">
            <w:pPr>
              <w:spacing w:after="0" w:line="240" w:lineRule="auto"/>
              <w:rPr>
                <w:rFonts w:ascii="Microsoft YaHei UI" w:hAnsi="Microsoft YaHei UI" w:cs="Times New Roman"/>
              </w:rPr>
            </w:pPr>
          </w:p>
        </w:tc>
      </w:tr>
    </w:tbl>
    <w:p w:rsidR="00E3286D" w:rsidRPr="000F5E27" w:rsidRDefault="00E3286D" w:rsidP="00443502">
      <w:pPr>
        <w:spacing w:after="0"/>
        <w:rPr>
          <w:rFonts w:ascii="Microsoft YaHei UI" w:hAnsi="Microsoft YaHei UI"/>
          <w:sz w:val="2"/>
          <w:szCs w:val="2"/>
        </w:rPr>
      </w:pPr>
    </w:p>
    <w:sectPr w:rsidR="00E3286D" w:rsidRPr="000F5E27" w:rsidSect="00030D11">
      <w:headerReference w:type="default" r:id="rId10"/>
      <w:pgSz w:w="11906" w:h="16838" w:code="9"/>
      <w:pgMar w:top="360" w:right="720" w:bottom="288" w:left="720" w:header="36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919" w:rsidRDefault="006C5919" w:rsidP="001A0130">
      <w:pPr>
        <w:spacing w:after="0" w:line="240" w:lineRule="auto"/>
      </w:pPr>
      <w:r>
        <w:separator/>
      </w:r>
    </w:p>
  </w:endnote>
  <w:endnote w:type="continuationSeparator" w:id="0">
    <w:p w:rsidR="006C5919" w:rsidRDefault="006C5919" w:rsidP="001A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919" w:rsidRDefault="006C5919" w:rsidP="001A0130">
      <w:pPr>
        <w:spacing w:after="0" w:line="240" w:lineRule="auto"/>
      </w:pPr>
      <w:r>
        <w:separator/>
      </w:r>
    </w:p>
  </w:footnote>
  <w:footnote w:type="continuationSeparator" w:id="0">
    <w:p w:rsidR="006C5919" w:rsidRDefault="006C5919" w:rsidP="001A0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30" w:rsidRPr="00C13ACA" w:rsidRDefault="00443502">
    <w:pPr>
      <w:pStyle w:val="a4"/>
      <w:rPr>
        <w:rFonts w:ascii="Microsoft YaHei UI" w:hAnsi="Microsoft YaHei UI"/>
      </w:rPr>
    </w:pPr>
    <w:r w:rsidRPr="00C13ACA">
      <w:rPr>
        <w:rFonts w:ascii="Microsoft YaHei UI" w:hAnsi="Microsoft YaHei UI" w:hint="eastAsia"/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8999085" wp14:editId="35FEA18D">
              <wp:simplePos x="0" y="0"/>
              <wp:positionH relativeFrom="page">
                <wp:posOffset>132080</wp:posOffset>
              </wp:positionH>
              <wp:positionV relativeFrom="page">
                <wp:posOffset>231140</wp:posOffset>
              </wp:positionV>
              <wp:extent cx="7287768" cy="9592056"/>
              <wp:effectExtent l="0" t="0" r="8890" b="9525"/>
              <wp:wrapNone/>
              <wp:docPr id="1" name="组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87768" cy="9592056"/>
                        <a:chOff x="0" y="0"/>
                        <a:chExt cx="7289800" cy="9587794"/>
                      </a:xfrm>
                    </wpg:grpSpPr>
                    <wps:wsp>
                      <wps:cNvPr id="3" name="长方形 3">
                        <a:extLst>
                          <a:ext uri="{FF2B5EF4-FFF2-40B4-BE49-F238E27FC236}">
                            <a16:creationId xmlns:a16="http://schemas.microsoft.com/office/drawing/2014/main" id="{4FB03EB0-31AC-464A-A4CF-52AA945A224D}"/>
                          </a:ex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s:cNvPr>
                      <wps:cNvSpPr/>
                      <wps:spPr>
                        <a:xfrm>
                          <a:off x="0" y="1270000"/>
                          <a:ext cx="7285737" cy="83177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长方形 4">
                        <a:extLst>
                          <a:ext uri="{FF2B5EF4-FFF2-40B4-BE49-F238E27FC236}">
                            <a16:creationId xmlns:a16="http://schemas.microsoft.com/office/drawing/2014/main" id="{453321EE-830F-4C8A-8306-8B61D4CA3A79}"/>
                          </a:ex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</a:ext>
                        </a:extLst>
                      </wps:cNvPr>
                      <wps:cNvSpPr/>
                      <wps:spPr>
                        <a:xfrm>
                          <a:off x="6908800" y="67733"/>
                          <a:ext cx="324304" cy="32455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pic:pic xmlns:pic="http://schemas.openxmlformats.org/drawingml/2006/picture">
                      <pic:nvPicPr>
                        <pic:cNvPr id="54" name="图片 54">
                          <a:extLst>
                            <a:ext uri="{FF2B5EF4-FFF2-40B4-BE49-F238E27FC236}">
                              <a16:creationId xmlns:a16="http://schemas.microsoft.com/office/drawing/2014/main" id="{8DB9600B-F413-4EE7-81CF-84636C2F9AAE}"/>
                            </a:ext>
                            <a:ext uri="{C183D7F6-B498-43B3-948B-1728B52AA6E4}">
  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9800" cy="1259205"/>
                        </a:xfrm>
                        <a:prstGeom prst="snip1Rect">
                          <a:avLst>
                            <a:gd name="adj" fmla="val 31795"/>
                          </a:avLst>
                        </a:prstGeom>
                      </pic:spPr>
                    </pic:pic>
                    <wpg:grpSp>
                      <wpg:cNvPr id="5" name="组 5" descr="图标">
                        <a:extLst>
                          <a:ext uri="{FF2B5EF4-FFF2-40B4-BE49-F238E27FC236}">
                            <a16:creationId xmlns:a16="http://schemas.microsoft.com/office/drawing/2014/main" id="{AB86B1E8-0D68-4CB6-8C7F-21829D5AE0CD}"/>
                          </a:ext>
                        </a:extLst>
                      </wpg:cNvPr>
                      <wpg:cNvGrpSpPr/>
                      <wpg:grpSpPr>
                        <a:xfrm>
                          <a:off x="203200" y="321733"/>
                          <a:ext cx="644436" cy="644436"/>
                          <a:chOff x="444372" y="566503"/>
                          <a:chExt cx="644436" cy="644436"/>
                        </a:xfrm>
                      </wpg:grpSpPr>
                      <wps:wsp>
                        <wps:cNvPr id="7" name="椭圆形 7">
                          <a:extLst>
                            <a:ext uri="{FF2B5EF4-FFF2-40B4-BE49-F238E27FC236}">
                              <a16:creationId xmlns:a16="http://schemas.microsoft.com/office/drawing/2014/main" id="{2808D0B2-8177-4E67-A7A9-15EC8A5018EE}"/>
                            </a:ext>
                          </a:extLst>
                        </wps:cNvPr>
                        <wps:cNvSpPr/>
                        <wps:spPr>
                          <a:xfrm>
                            <a:off x="444372" y="566503"/>
                            <a:ext cx="644436" cy="64443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2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8" name="组 8" descr="图标">
                          <a:extLst>
                            <a:ext uri="{FF2B5EF4-FFF2-40B4-BE49-F238E27FC236}">
                              <a16:creationId xmlns:a16="http://schemas.microsoft.com/office/drawing/2014/main" id="{D6B6DDFE-C163-46ED-956C-84706E5E5817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586205" y="708336"/>
                            <a:ext cx="360771" cy="360771"/>
                            <a:chOff x="586205" y="708336"/>
                            <a:chExt cx="581025" cy="58102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" name="任意多边形：形状 9">
                            <a:extLst>
                              <a:ext uri="{FF2B5EF4-FFF2-40B4-BE49-F238E27FC236}">
                                <a16:creationId xmlns:a16="http://schemas.microsoft.com/office/drawing/2014/main" id="{94517059-8A45-4EC1-BEED-97219D076EA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6205" y="708336"/>
                              <a:ext cx="581025" cy="581025"/>
                            </a:xfrm>
                            <a:custGeom>
                              <a:avLst/>
                              <a:gdLst>
                                <a:gd name="connsiteX0" fmla="*/ 550069 w 581025"/>
                                <a:gd name="connsiteY0" fmla="*/ 226219 h 581025"/>
                                <a:gd name="connsiteX1" fmla="*/ 483394 w 581025"/>
                                <a:gd name="connsiteY1" fmla="*/ 226219 h 581025"/>
                                <a:gd name="connsiteX2" fmla="*/ 483394 w 581025"/>
                                <a:gd name="connsiteY2" fmla="*/ 7144 h 581025"/>
                                <a:gd name="connsiteX3" fmla="*/ 45244 w 581025"/>
                                <a:gd name="connsiteY3" fmla="*/ 7144 h 581025"/>
                                <a:gd name="connsiteX4" fmla="*/ 45244 w 581025"/>
                                <a:gd name="connsiteY4" fmla="*/ 73819 h 581025"/>
                                <a:gd name="connsiteX5" fmla="*/ 7144 w 581025"/>
                                <a:gd name="connsiteY5" fmla="*/ 73819 h 581025"/>
                                <a:gd name="connsiteX6" fmla="*/ 7144 w 581025"/>
                                <a:gd name="connsiteY6" fmla="*/ 130969 h 581025"/>
                                <a:gd name="connsiteX7" fmla="*/ 45244 w 581025"/>
                                <a:gd name="connsiteY7" fmla="*/ 130969 h 581025"/>
                                <a:gd name="connsiteX8" fmla="*/ 45244 w 581025"/>
                                <a:gd name="connsiteY8" fmla="*/ 169069 h 581025"/>
                                <a:gd name="connsiteX9" fmla="*/ 7144 w 581025"/>
                                <a:gd name="connsiteY9" fmla="*/ 169069 h 581025"/>
                                <a:gd name="connsiteX10" fmla="*/ 7144 w 581025"/>
                                <a:gd name="connsiteY10" fmla="*/ 226219 h 581025"/>
                                <a:gd name="connsiteX11" fmla="*/ 45244 w 581025"/>
                                <a:gd name="connsiteY11" fmla="*/ 226219 h 581025"/>
                                <a:gd name="connsiteX12" fmla="*/ 45244 w 581025"/>
                                <a:gd name="connsiteY12" fmla="*/ 264319 h 581025"/>
                                <a:gd name="connsiteX13" fmla="*/ 7144 w 581025"/>
                                <a:gd name="connsiteY13" fmla="*/ 264319 h 581025"/>
                                <a:gd name="connsiteX14" fmla="*/ 7144 w 581025"/>
                                <a:gd name="connsiteY14" fmla="*/ 321469 h 581025"/>
                                <a:gd name="connsiteX15" fmla="*/ 45244 w 581025"/>
                                <a:gd name="connsiteY15" fmla="*/ 321469 h 581025"/>
                                <a:gd name="connsiteX16" fmla="*/ 45244 w 581025"/>
                                <a:gd name="connsiteY16" fmla="*/ 359569 h 581025"/>
                                <a:gd name="connsiteX17" fmla="*/ 7144 w 581025"/>
                                <a:gd name="connsiteY17" fmla="*/ 359569 h 581025"/>
                                <a:gd name="connsiteX18" fmla="*/ 7144 w 581025"/>
                                <a:gd name="connsiteY18" fmla="*/ 416719 h 581025"/>
                                <a:gd name="connsiteX19" fmla="*/ 45244 w 581025"/>
                                <a:gd name="connsiteY19" fmla="*/ 416719 h 581025"/>
                                <a:gd name="connsiteX20" fmla="*/ 45244 w 581025"/>
                                <a:gd name="connsiteY20" fmla="*/ 454819 h 581025"/>
                                <a:gd name="connsiteX21" fmla="*/ 7144 w 581025"/>
                                <a:gd name="connsiteY21" fmla="*/ 454819 h 581025"/>
                                <a:gd name="connsiteX22" fmla="*/ 7144 w 581025"/>
                                <a:gd name="connsiteY22" fmla="*/ 511969 h 581025"/>
                                <a:gd name="connsiteX23" fmla="*/ 45244 w 581025"/>
                                <a:gd name="connsiteY23" fmla="*/ 511969 h 581025"/>
                                <a:gd name="connsiteX24" fmla="*/ 45244 w 581025"/>
                                <a:gd name="connsiteY24" fmla="*/ 578644 h 581025"/>
                                <a:gd name="connsiteX25" fmla="*/ 550069 w 581025"/>
                                <a:gd name="connsiteY25" fmla="*/ 578644 h 581025"/>
                                <a:gd name="connsiteX26" fmla="*/ 578644 w 581025"/>
                                <a:gd name="connsiteY26" fmla="*/ 550069 h 581025"/>
                                <a:gd name="connsiteX27" fmla="*/ 578644 w 581025"/>
                                <a:gd name="connsiteY27" fmla="*/ 254794 h 581025"/>
                                <a:gd name="connsiteX28" fmla="*/ 550069 w 581025"/>
                                <a:gd name="connsiteY28" fmla="*/ 226219 h 581025"/>
                                <a:gd name="connsiteX29" fmla="*/ 464344 w 581025"/>
                                <a:gd name="connsiteY29" fmla="*/ 226219 h 581025"/>
                                <a:gd name="connsiteX30" fmla="*/ 340519 w 581025"/>
                                <a:gd name="connsiteY30" fmla="*/ 226219 h 581025"/>
                                <a:gd name="connsiteX31" fmla="*/ 311944 w 581025"/>
                                <a:gd name="connsiteY31" fmla="*/ 254794 h 581025"/>
                                <a:gd name="connsiteX32" fmla="*/ 311944 w 581025"/>
                                <a:gd name="connsiteY32" fmla="*/ 550069 h 581025"/>
                                <a:gd name="connsiteX33" fmla="*/ 313849 w 581025"/>
                                <a:gd name="connsiteY33" fmla="*/ 559594 h 581025"/>
                                <a:gd name="connsiteX34" fmla="*/ 159544 w 581025"/>
                                <a:gd name="connsiteY34" fmla="*/ 559594 h 581025"/>
                                <a:gd name="connsiteX35" fmla="*/ 159544 w 581025"/>
                                <a:gd name="connsiteY35" fmla="*/ 26194 h 581025"/>
                                <a:gd name="connsiteX36" fmla="*/ 464344 w 581025"/>
                                <a:gd name="connsiteY36" fmla="*/ 26194 h 581025"/>
                                <a:gd name="connsiteX37" fmla="*/ 464344 w 581025"/>
                                <a:gd name="connsiteY37" fmla="*/ 226219 h 581025"/>
                                <a:gd name="connsiteX38" fmla="*/ 26194 w 581025"/>
                                <a:gd name="connsiteY38" fmla="*/ 92869 h 581025"/>
                                <a:gd name="connsiteX39" fmla="*/ 102394 w 581025"/>
                                <a:gd name="connsiteY39" fmla="*/ 92869 h 581025"/>
                                <a:gd name="connsiteX40" fmla="*/ 102394 w 581025"/>
                                <a:gd name="connsiteY40" fmla="*/ 111919 h 581025"/>
                                <a:gd name="connsiteX41" fmla="*/ 26194 w 581025"/>
                                <a:gd name="connsiteY41" fmla="*/ 111919 h 581025"/>
                                <a:gd name="connsiteX42" fmla="*/ 26194 w 581025"/>
                                <a:gd name="connsiteY42" fmla="*/ 92869 h 581025"/>
                                <a:gd name="connsiteX43" fmla="*/ 26194 w 581025"/>
                                <a:gd name="connsiteY43" fmla="*/ 188119 h 581025"/>
                                <a:gd name="connsiteX44" fmla="*/ 102394 w 581025"/>
                                <a:gd name="connsiteY44" fmla="*/ 188119 h 581025"/>
                                <a:gd name="connsiteX45" fmla="*/ 102394 w 581025"/>
                                <a:gd name="connsiteY45" fmla="*/ 207169 h 581025"/>
                                <a:gd name="connsiteX46" fmla="*/ 26194 w 581025"/>
                                <a:gd name="connsiteY46" fmla="*/ 207169 h 581025"/>
                                <a:gd name="connsiteX47" fmla="*/ 26194 w 581025"/>
                                <a:gd name="connsiteY47" fmla="*/ 188119 h 581025"/>
                                <a:gd name="connsiteX48" fmla="*/ 26194 w 581025"/>
                                <a:gd name="connsiteY48" fmla="*/ 283369 h 581025"/>
                                <a:gd name="connsiteX49" fmla="*/ 102394 w 581025"/>
                                <a:gd name="connsiteY49" fmla="*/ 283369 h 581025"/>
                                <a:gd name="connsiteX50" fmla="*/ 102394 w 581025"/>
                                <a:gd name="connsiteY50" fmla="*/ 302419 h 581025"/>
                                <a:gd name="connsiteX51" fmla="*/ 26194 w 581025"/>
                                <a:gd name="connsiteY51" fmla="*/ 302419 h 581025"/>
                                <a:gd name="connsiteX52" fmla="*/ 26194 w 581025"/>
                                <a:gd name="connsiteY52" fmla="*/ 283369 h 581025"/>
                                <a:gd name="connsiteX53" fmla="*/ 26194 w 581025"/>
                                <a:gd name="connsiteY53" fmla="*/ 378619 h 581025"/>
                                <a:gd name="connsiteX54" fmla="*/ 102394 w 581025"/>
                                <a:gd name="connsiteY54" fmla="*/ 378619 h 581025"/>
                                <a:gd name="connsiteX55" fmla="*/ 102394 w 581025"/>
                                <a:gd name="connsiteY55" fmla="*/ 397669 h 581025"/>
                                <a:gd name="connsiteX56" fmla="*/ 26194 w 581025"/>
                                <a:gd name="connsiteY56" fmla="*/ 397669 h 581025"/>
                                <a:gd name="connsiteX57" fmla="*/ 26194 w 581025"/>
                                <a:gd name="connsiteY57" fmla="*/ 378619 h 581025"/>
                                <a:gd name="connsiteX58" fmla="*/ 26194 w 581025"/>
                                <a:gd name="connsiteY58" fmla="*/ 473869 h 581025"/>
                                <a:gd name="connsiteX59" fmla="*/ 102394 w 581025"/>
                                <a:gd name="connsiteY59" fmla="*/ 473869 h 581025"/>
                                <a:gd name="connsiteX60" fmla="*/ 102394 w 581025"/>
                                <a:gd name="connsiteY60" fmla="*/ 492919 h 581025"/>
                                <a:gd name="connsiteX61" fmla="*/ 26194 w 581025"/>
                                <a:gd name="connsiteY61" fmla="*/ 492919 h 581025"/>
                                <a:gd name="connsiteX62" fmla="*/ 26194 w 581025"/>
                                <a:gd name="connsiteY62" fmla="*/ 473869 h 581025"/>
                                <a:gd name="connsiteX63" fmla="*/ 64294 w 581025"/>
                                <a:gd name="connsiteY63" fmla="*/ 511969 h 581025"/>
                                <a:gd name="connsiteX64" fmla="*/ 121444 w 581025"/>
                                <a:gd name="connsiteY64" fmla="*/ 511969 h 581025"/>
                                <a:gd name="connsiteX65" fmla="*/ 121444 w 581025"/>
                                <a:gd name="connsiteY65" fmla="*/ 454819 h 581025"/>
                                <a:gd name="connsiteX66" fmla="*/ 64294 w 581025"/>
                                <a:gd name="connsiteY66" fmla="*/ 454819 h 581025"/>
                                <a:gd name="connsiteX67" fmla="*/ 64294 w 581025"/>
                                <a:gd name="connsiteY67" fmla="*/ 416719 h 581025"/>
                                <a:gd name="connsiteX68" fmla="*/ 121444 w 581025"/>
                                <a:gd name="connsiteY68" fmla="*/ 416719 h 581025"/>
                                <a:gd name="connsiteX69" fmla="*/ 121444 w 581025"/>
                                <a:gd name="connsiteY69" fmla="*/ 359569 h 581025"/>
                                <a:gd name="connsiteX70" fmla="*/ 64294 w 581025"/>
                                <a:gd name="connsiteY70" fmla="*/ 359569 h 581025"/>
                                <a:gd name="connsiteX71" fmla="*/ 64294 w 581025"/>
                                <a:gd name="connsiteY71" fmla="*/ 321469 h 581025"/>
                                <a:gd name="connsiteX72" fmla="*/ 121444 w 581025"/>
                                <a:gd name="connsiteY72" fmla="*/ 321469 h 581025"/>
                                <a:gd name="connsiteX73" fmla="*/ 121444 w 581025"/>
                                <a:gd name="connsiteY73" fmla="*/ 264319 h 581025"/>
                                <a:gd name="connsiteX74" fmla="*/ 64294 w 581025"/>
                                <a:gd name="connsiteY74" fmla="*/ 264319 h 581025"/>
                                <a:gd name="connsiteX75" fmla="*/ 64294 w 581025"/>
                                <a:gd name="connsiteY75" fmla="*/ 226219 h 581025"/>
                                <a:gd name="connsiteX76" fmla="*/ 121444 w 581025"/>
                                <a:gd name="connsiteY76" fmla="*/ 226219 h 581025"/>
                                <a:gd name="connsiteX77" fmla="*/ 121444 w 581025"/>
                                <a:gd name="connsiteY77" fmla="*/ 169069 h 581025"/>
                                <a:gd name="connsiteX78" fmla="*/ 64294 w 581025"/>
                                <a:gd name="connsiteY78" fmla="*/ 169069 h 581025"/>
                                <a:gd name="connsiteX79" fmla="*/ 64294 w 581025"/>
                                <a:gd name="connsiteY79" fmla="*/ 130969 h 581025"/>
                                <a:gd name="connsiteX80" fmla="*/ 121444 w 581025"/>
                                <a:gd name="connsiteY80" fmla="*/ 130969 h 581025"/>
                                <a:gd name="connsiteX81" fmla="*/ 121444 w 581025"/>
                                <a:gd name="connsiteY81" fmla="*/ 73819 h 581025"/>
                                <a:gd name="connsiteX82" fmla="*/ 64294 w 581025"/>
                                <a:gd name="connsiteY82" fmla="*/ 73819 h 581025"/>
                                <a:gd name="connsiteX83" fmla="*/ 64294 w 581025"/>
                                <a:gd name="connsiteY83" fmla="*/ 26194 h 581025"/>
                                <a:gd name="connsiteX84" fmla="*/ 140494 w 581025"/>
                                <a:gd name="connsiteY84" fmla="*/ 26194 h 581025"/>
                                <a:gd name="connsiteX85" fmla="*/ 140494 w 581025"/>
                                <a:gd name="connsiteY85" fmla="*/ 559594 h 581025"/>
                                <a:gd name="connsiteX86" fmla="*/ 64294 w 581025"/>
                                <a:gd name="connsiteY86" fmla="*/ 559594 h 581025"/>
                                <a:gd name="connsiteX87" fmla="*/ 64294 w 581025"/>
                                <a:gd name="connsiteY87" fmla="*/ 511969 h 581025"/>
                                <a:gd name="connsiteX88" fmla="*/ 559594 w 581025"/>
                                <a:gd name="connsiteY88" fmla="*/ 550069 h 581025"/>
                                <a:gd name="connsiteX89" fmla="*/ 550069 w 581025"/>
                                <a:gd name="connsiteY89" fmla="*/ 559594 h 581025"/>
                                <a:gd name="connsiteX90" fmla="*/ 359569 w 581025"/>
                                <a:gd name="connsiteY90" fmla="*/ 559594 h 581025"/>
                                <a:gd name="connsiteX91" fmla="*/ 340519 w 581025"/>
                                <a:gd name="connsiteY91" fmla="*/ 559594 h 581025"/>
                                <a:gd name="connsiteX92" fmla="*/ 330994 w 581025"/>
                                <a:gd name="connsiteY92" fmla="*/ 550069 h 581025"/>
                                <a:gd name="connsiteX93" fmla="*/ 330994 w 581025"/>
                                <a:gd name="connsiteY93" fmla="*/ 254794 h 581025"/>
                                <a:gd name="connsiteX94" fmla="*/ 340519 w 581025"/>
                                <a:gd name="connsiteY94" fmla="*/ 245269 h 581025"/>
                                <a:gd name="connsiteX95" fmla="*/ 550069 w 581025"/>
                                <a:gd name="connsiteY95" fmla="*/ 245269 h 581025"/>
                                <a:gd name="connsiteX96" fmla="*/ 559594 w 581025"/>
                                <a:gd name="connsiteY96" fmla="*/ 254794 h 581025"/>
                                <a:gd name="connsiteX97" fmla="*/ 559594 w 581025"/>
                                <a:gd name="connsiteY97" fmla="*/ 550069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</a:cxnLst>
                              <a:rect l="l" t="t" r="r" b="b"/>
                              <a:pathLst>
                                <a:path w="581025" h="581025">
                                  <a:moveTo>
                                    <a:pt x="550069" y="226219"/>
                                  </a:moveTo>
                                  <a:lnTo>
                                    <a:pt x="483394" y="226219"/>
                                  </a:lnTo>
                                  <a:lnTo>
                                    <a:pt x="483394" y="7144"/>
                                  </a:lnTo>
                                  <a:lnTo>
                                    <a:pt x="45244" y="7144"/>
                                  </a:lnTo>
                                  <a:lnTo>
                                    <a:pt x="45244" y="73819"/>
                                  </a:lnTo>
                                  <a:lnTo>
                                    <a:pt x="7144" y="73819"/>
                                  </a:lnTo>
                                  <a:lnTo>
                                    <a:pt x="7144" y="130969"/>
                                  </a:lnTo>
                                  <a:lnTo>
                                    <a:pt x="45244" y="130969"/>
                                  </a:lnTo>
                                  <a:lnTo>
                                    <a:pt x="45244" y="169069"/>
                                  </a:lnTo>
                                  <a:lnTo>
                                    <a:pt x="7144" y="169069"/>
                                  </a:lnTo>
                                  <a:lnTo>
                                    <a:pt x="7144" y="226219"/>
                                  </a:lnTo>
                                  <a:lnTo>
                                    <a:pt x="45244" y="226219"/>
                                  </a:lnTo>
                                  <a:lnTo>
                                    <a:pt x="45244" y="264319"/>
                                  </a:lnTo>
                                  <a:lnTo>
                                    <a:pt x="7144" y="264319"/>
                                  </a:lnTo>
                                  <a:lnTo>
                                    <a:pt x="7144" y="321469"/>
                                  </a:lnTo>
                                  <a:lnTo>
                                    <a:pt x="45244" y="321469"/>
                                  </a:lnTo>
                                  <a:lnTo>
                                    <a:pt x="45244" y="359569"/>
                                  </a:lnTo>
                                  <a:lnTo>
                                    <a:pt x="7144" y="359569"/>
                                  </a:lnTo>
                                  <a:lnTo>
                                    <a:pt x="7144" y="416719"/>
                                  </a:lnTo>
                                  <a:lnTo>
                                    <a:pt x="45244" y="416719"/>
                                  </a:lnTo>
                                  <a:lnTo>
                                    <a:pt x="45244" y="454819"/>
                                  </a:lnTo>
                                  <a:lnTo>
                                    <a:pt x="7144" y="454819"/>
                                  </a:lnTo>
                                  <a:lnTo>
                                    <a:pt x="7144" y="511969"/>
                                  </a:lnTo>
                                  <a:lnTo>
                                    <a:pt x="45244" y="511969"/>
                                  </a:lnTo>
                                  <a:lnTo>
                                    <a:pt x="45244" y="578644"/>
                                  </a:lnTo>
                                  <a:lnTo>
                                    <a:pt x="550069" y="578644"/>
                                  </a:lnTo>
                                  <a:cubicBezTo>
                                    <a:pt x="566261" y="578644"/>
                                    <a:pt x="578644" y="566261"/>
                                    <a:pt x="578644" y="550069"/>
                                  </a:cubicBezTo>
                                  <a:lnTo>
                                    <a:pt x="578644" y="254794"/>
                                  </a:lnTo>
                                  <a:cubicBezTo>
                                    <a:pt x="578644" y="238601"/>
                                    <a:pt x="566261" y="226219"/>
                                    <a:pt x="550069" y="226219"/>
                                  </a:cubicBezTo>
                                  <a:close/>
                                  <a:moveTo>
                                    <a:pt x="464344" y="226219"/>
                                  </a:moveTo>
                                  <a:lnTo>
                                    <a:pt x="340519" y="226219"/>
                                  </a:lnTo>
                                  <a:cubicBezTo>
                                    <a:pt x="324326" y="226219"/>
                                    <a:pt x="311944" y="238601"/>
                                    <a:pt x="311944" y="254794"/>
                                  </a:cubicBezTo>
                                  <a:lnTo>
                                    <a:pt x="311944" y="550069"/>
                                  </a:lnTo>
                                  <a:cubicBezTo>
                                    <a:pt x="311944" y="553879"/>
                                    <a:pt x="312896" y="556736"/>
                                    <a:pt x="313849" y="559594"/>
                                  </a:cubicBezTo>
                                  <a:lnTo>
                                    <a:pt x="159544" y="559594"/>
                                  </a:lnTo>
                                  <a:lnTo>
                                    <a:pt x="159544" y="26194"/>
                                  </a:lnTo>
                                  <a:lnTo>
                                    <a:pt x="464344" y="26194"/>
                                  </a:lnTo>
                                  <a:lnTo>
                                    <a:pt x="464344" y="226219"/>
                                  </a:lnTo>
                                  <a:close/>
                                  <a:moveTo>
                                    <a:pt x="26194" y="92869"/>
                                  </a:moveTo>
                                  <a:lnTo>
                                    <a:pt x="102394" y="92869"/>
                                  </a:lnTo>
                                  <a:lnTo>
                                    <a:pt x="102394" y="111919"/>
                                  </a:lnTo>
                                  <a:lnTo>
                                    <a:pt x="26194" y="111919"/>
                                  </a:lnTo>
                                  <a:lnTo>
                                    <a:pt x="26194" y="92869"/>
                                  </a:lnTo>
                                  <a:close/>
                                  <a:moveTo>
                                    <a:pt x="26194" y="188119"/>
                                  </a:moveTo>
                                  <a:lnTo>
                                    <a:pt x="102394" y="188119"/>
                                  </a:lnTo>
                                  <a:lnTo>
                                    <a:pt x="102394" y="207169"/>
                                  </a:lnTo>
                                  <a:lnTo>
                                    <a:pt x="26194" y="207169"/>
                                  </a:lnTo>
                                  <a:lnTo>
                                    <a:pt x="26194" y="188119"/>
                                  </a:lnTo>
                                  <a:close/>
                                  <a:moveTo>
                                    <a:pt x="26194" y="283369"/>
                                  </a:moveTo>
                                  <a:lnTo>
                                    <a:pt x="102394" y="283369"/>
                                  </a:lnTo>
                                  <a:lnTo>
                                    <a:pt x="102394" y="302419"/>
                                  </a:lnTo>
                                  <a:lnTo>
                                    <a:pt x="26194" y="302419"/>
                                  </a:lnTo>
                                  <a:lnTo>
                                    <a:pt x="26194" y="283369"/>
                                  </a:lnTo>
                                  <a:close/>
                                  <a:moveTo>
                                    <a:pt x="26194" y="378619"/>
                                  </a:moveTo>
                                  <a:lnTo>
                                    <a:pt x="102394" y="378619"/>
                                  </a:lnTo>
                                  <a:lnTo>
                                    <a:pt x="102394" y="397669"/>
                                  </a:lnTo>
                                  <a:lnTo>
                                    <a:pt x="26194" y="397669"/>
                                  </a:lnTo>
                                  <a:lnTo>
                                    <a:pt x="26194" y="378619"/>
                                  </a:lnTo>
                                  <a:close/>
                                  <a:moveTo>
                                    <a:pt x="26194" y="473869"/>
                                  </a:moveTo>
                                  <a:lnTo>
                                    <a:pt x="102394" y="473869"/>
                                  </a:lnTo>
                                  <a:lnTo>
                                    <a:pt x="102394" y="492919"/>
                                  </a:lnTo>
                                  <a:lnTo>
                                    <a:pt x="26194" y="492919"/>
                                  </a:lnTo>
                                  <a:lnTo>
                                    <a:pt x="26194" y="473869"/>
                                  </a:lnTo>
                                  <a:close/>
                                  <a:moveTo>
                                    <a:pt x="64294" y="511969"/>
                                  </a:moveTo>
                                  <a:lnTo>
                                    <a:pt x="121444" y="511969"/>
                                  </a:lnTo>
                                  <a:lnTo>
                                    <a:pt x="121444" y="454819"/>
                                  </a:lnTo>
                                  <a:lnTo>
                                    <a:pt x="64294" y="454819"/>
                                  </a:lnTo>
                                  <a:lnTo>
                                    <a:pt x="64294" y="416719"/>
                                  </a:lnTo>
                                  <a:lnTo>
                                    <a:pt x="121444" y="416719"/>
                                  </a:lnTo>
                                  <a:lnTo>
                                    <a:pt x="121444" y="359569"/>
                                  </a:lnTo>
                                  <a:lnTo>
                                    <a:pt x="64294" y="359569"/>
                                  </a:lnTo>
                                  <a:lnTo>
                                    <a:pt x="64294" y="321469"/>
                                  </a:lnTo>
                                  <a:lnTo>
                                    <a:pt x="121444" y="321469"/>
                                  </a:lnTo>
                                  <a:lnTo>
                                    <a:pt x="121444" y="264319"/>
                                  </a:lnTo>
                                  <a:lnTo>
                                    <a:pt x="64294" y="264319"/>
                                  </a:lnTo>
                                  <a:lnTo>
                                    <a:pt x="64294" y="226219"/>
                                  </a:lnTo>
                                  <a:lnTo>
                                    <a:pt x="121444" y="226219"/>
                                  </a:lnTo>
                                  <a:lnTo>
                                    <a:pt x="121444" y="169069"/>
                                  </a:lnTo>
                                  <a:lnTo>
                                    <a:pt x="64294" y="169069"/>
                                  </a:lnTo>
                                  <a:lnTo>
                                    <a:pt x="64294" y="130969"/>
                                  </a:lnTo>
                                  <a:lnTo>
                                    <a:pt x="121444" y="130969"/>
                                  </a:lnTo>
                                  <a:lnTo>
                                    <a:pt x="121444" y="73819"/>
                                  </a:lnTo>
                                  <a:lnTo>
                                    <a:pt x="64294" y="73819"/>
                                  </a:lnTo>
                                  <a:lnTo>
                                    <a:pt x="64294" y="26194"/>
                                  </a:lnTo>
                                  <a:lnTo>
                                    <a:pt x="140494" y="26194"/>
                                  </a:lnTo>
                                  <a:lnTo>
                                    <a:pt x="140494" y="559594"/>
                                  </a:lnTo>
                                  <a:lnTo>
                                    <a:pt x="64294" y="559594"/>
                                  </a:lnTo>
                                  <a:lnTo>
                                    <a:pt x="64294" y="511969"/>
                                  </a:lnTo>
                                  <a:close/>
                                  <a:moveTo>
                                    <a:pt x="559594" y="550069"/>
                                  </a:moveTo>
                                  <a:cubicBezTo>
                                    <a:pt x="559594" y="555784"/>
                                    <a:pt x="555784" y="559594"/>
                                    <a:pt x="550069" y="559594"/>
                                  </a:cubicBezTo>
                                  <a:lnTo>
                                    <a:pt x="359569" y="559594"/>
                                  </a:lnTo>
                                  <a:lnTo>
                                    <a:pt x="340519" y="559594"/>
                                  </a:lnTo>
                                  <a:cubicBezTo>
                                    <a:pt x="334804" y="559594"/>
                                    <a:pt x="330994" y="555784"/>
                                    <a:pt x="330994" y="550069"/>
                                  </a:cubicBezTo>
                                  <a:lnTo>
                                    <a:pt x="330994" y="254794"/>
                                  </a:lnTo>
                                  <a:cubicBezTo>
                                    <a:pt x="330994" y="249079"/>
                                    <a:pt x="334804" y="245269"/>
                                    <a:pt x="340519" y="245269"/>
                                  </a:cubicBezTo>
                                  <a:lnTo>
                                    <a:pt x="550069" y="245269"/>
                                  </a:lnTo>
                                  <a:cubicBezTo>
                                    <a:pt x="555784" y="245269"/>
                                    <a:pt x="559594" y="249079"/>
                                    <a:pt x="559594" y="254794"/>
                                  </a:cubicBezTo>
                                  <a:lnTo>
                                    <a:pt x="559594" y="5500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0" name="任意多边形：形状 10">
                            <a:extLst>
                              <a:ext uri="{FF2B5EF4-FFF2-40B4-BE49-F238E27FC236}">
                                <a16:creationId xmlns:a16="http://schemas.microsoft.com/office/drawing/2014/main" id="{0E63B80E-C2BB-4888-9BBE-6CD6778844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929105" y="965511"/>
                              <a:ext cx="200025" cy="76200"/>
                            </a:xfrm>
                            <a:custGeom>
                              <a:avLst/>
                              <a:gdLst>
                                <a:gd name="connsiteX0" fmla="*/ 7144 w 200025"/>
                                <a:gd name="connsiteY0" fmla="*/ 73819 h 76200"/>
                                <a:gd name="connsiteX1" fmla="*/ 197644 w 200025"/>
                                <a:gd name="connsiteY1" fmla="*/ 73819 h 76200"/>
                                <a:gd name="connsiteX2" fmla="*/ 197644 w 200025"/>
                                <a:gd name="connsiteY2" fmla="*/ 7144 h 76200"/>
                                <a:gd name="connsiteX3" fmla="*/ 7144 w 200025"/>
                                <a:gd name="connsiteY3" fmla="*/ 7144 h 76200"/>
                                <a:gd name="connsiteX4" fmla="*/ 7144 w 200025"/>
                                <a:gd name="connsiteY4" fmla="*/ 73819 h 76200"/>
                                <a:gd name="connsiteX5" fmla="*/ 26194 w 200025"/>
                                <a:gd name="connsiteY5" fmla="*/ 26194 h 76200"/>
                                <a:gd name="connsiteX6" fmla="*/ 178594 w 200025"/>
                                <a:gd name="connsiteY6" fmla="*/ 26194 h 76200"/>
                                <a:gd name="connsiteX7" fmla="*/ 178594 w 200025"/>
                                <a:gd name="connsiteY7" fmla="*/ 54769 h 76200"/>
                                <a:gd name="connsiteX8" fmla="*/ 26194 w 200025"/>
                                <a:gd name="connsiteY8" fmla="*/ 54769 h 76200"/>
                                <a:gd name="connsiteX9" fmla="*/ 26194 w 200025"/>
                                <a:gd name="connsiteY9" fmla="*/ 26194 h 76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200025" h="76200">
                                  <a:moveTo>
                                    <a:pt x="7144" y="73819"/>
                                  </a:moveTo>
                                  <a:lnTo>
                                    <a:pt x="197644" y="73819"/>
                                  </a:lnTo>
                                  <a:lnTo>
                                    <a:pt x="19764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73819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178594" y="26194"/>
                                  </a:lnTo>
                                  <a:lnTo>
                                    <a:pt x="178594" y="54769"/>
                                  </a:lnTo>
                                  <a:lnTo>
                                    <a:pt x="26194" y="54769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1" name="任意多边形:形状 11">
                            <a:extLst>
                              <a:ext uri="{FF2B5EF4-FFF2-40B4-BE49-F238E27FC236}">
                                <a16:creationId xmlns:a16="http://schemas.microsoft.com/office/drawing/2014/main" id="{019B602C-D3A2-4BC7-96BD-76215B500F83}"/>
                              </a:ext>
                            </a:extLst>
                          </wps:cNvPr>
                          <wps:cNvSpPr/>
                          <wps:spPr>
                            <a:xfrm>
                              <a:off x="929105" y="104171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2" name="任意多边形：形状 12">
                            <a:extLst>
                              <a:ext uri="{FF2B5EF4-FFF2-40B4-BE49-F238E27FC236}">
                                <a16:creationId xmlns:a16="http://schemas.microsoft.com/office/drawing/2014/main" id="{04F94C20-2B92-474A-8B69-0991622FE9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995780" y="104171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3" name="任意多边形：形状 13">
                            <a:extLst>
                              <a:ext uri="{FF2B5EF4-FFF2-40B4-BE49-F238E27FC236}">
                                <a16:creationId xmlns:a16="http://schemas.microsoft.com/office/drawing/2014/main" id="{09A5B9C0-5729-44CE-BB4A-5B20154E2B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2455" y="104171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4" name="任意多边形：形状 14">
                            <a:extLst>
                              <a:ext uri="{FF2B5EF4-FFF2-40B4-BE49-F238E27FC236}">
                                <a16:creationId xmlns:a16="http://schemas.microsoft.com/office/drawing/2014/main" id="{03463DD1-642A-4A2D-A000-099D7BF46D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929105" y="1108386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5" name="任意多边形：形状 15">
                            <a:extLst>
                              <a:ext uri="{FF2B5EF4-FFF2-40B4-BE49-F238E27FC236}">
                                <a16:creationId xmlns:a16="http://schemas.microsoft.com/office/drawing/2014/main" id="{9C2EFCE5-8B7B-4771-8A36-D5F84F3BA251}"/>
                              </a:ext>
                            </a:extLst>
                          </wps:cNvPr>
                          <wps:cNvSpPr/>
                          <wps:spPr>
                            <a:xfrm>
                              <a:off x="995780" y="1108386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6" name="任意多边形：形状 16">
                            <a:extLst>
                              <a:ext uri="{FF2B5EF4-FFF2-40B4-BE49-F238E27FC236}">
                                <a16:creationId xmlns:a16="http://schemas.microsoft.com/office/drawing/2014/main" id="{B0DE550A-4522-437F-A9BE-2BB0214776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2455" y="1108386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7" name="任意多边形：形状 17">
                            <a:extLst>
                              <a:ext uri="{FF2B5EF4-FFF2-40B4-BE49-F238E27FC236}">
                                <a16:creationId xmlns:a16="http://schemas.microsoft.com/office/drawing/2014/main" id="{64843BD1-12B1-4B9B-AD44-71F903557B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929105" y="117506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8" name="任意多边形：形状 18">
                            <a:extLst>
                              <a:ext uri="{FF2B5EF4-FFF2-40B4-BE49-F238E27FC236}">
                                <a16:creationId xmlns:a16="http://schemas.microsoft.com/office/drawing/2014/main" id="{D9C990ED-0019-497B-BA66-745745234F15}"/>
                              </a:ext>
                            </a:extLst>
                          </wps:cNvPr>
                          <wps:cNvSpPr/>
                          <wps:spPr>
                            <a:xfrm>
                              <a:off x="995780" y="117506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  <wps:wsp>
                          <wps:cNvPr id="19" name="任意多边形：形状 19">
                            <a:extLst>
                              <a:ext uri="{FF2B5EF4-FFF2-40B4-BE49-F238E27FC236}">
                                <a16:creationId xmlns:a16="http://schemas.microsoft.com/office/drawing/2014/main" id="{549B2AE8-D26F-4921-BA38-F98D1441CD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2455" y="1175061"/>
                              <a:ext cx="66675" cy="66675"/>
                            </a:xfrm>
                            <a:custGeom>
                              <a:avLst/>
                              <a:gdLst>
                                <a:gd name="connsiteX0" fmla="*/ 7144 w 66675"/>
                                <a:gd name="connsiteY0" fmla="*/ 64294 h 66675"/>
                                <a:gd name="connsiteX1" fmla="*/ 64294 w 66675"/>
                                <a:gd name="connsiteY1" fmla="*/ 64294 h 66675"/>
                                <a:gd name="connsiteX2" fmla="*/ 64294 w 66675"/>
                                <a:gd name="connsiteY2" fmla="*/ 7144 h 66675"/>
                                <a:gd name="connsiteX3" fmla="*/ 7144 w 66675"/>
                                <a:gd name="connsiteY3" fmla="*/ 7144 h 66675"/>
                                <a:gd name="connsiteX4" fmla="*/ 7144 w 66675"/>
                                <a:gd name="connsiteY4" fmla="*/ 64294 h 66675"/>
                                <a:gd name="connsiteX5" fmla="*/ 26194 w 66675"/>
                                <a:gd name="connsiteY5" fmla="*/ 26194 h 66675"/>
                                <a:gd name="connsiteX6" fmla="*/ 45244 w 66675"/>
                                <a:gd name="connsiteY6" fmla="*/ 26194 h 66675"/>
                                <a:gd name="connsiteX7" fmla="*/ 45244 w 66675"/>
                                <a:gd name="connsiteY7" fmla="*/ 45244 h 66675"/>
                                <a:gd name="connsiteX8" fmla="*/ 26194 w 66675"/>
                                <a:gd name="connsiteY8" fmla="*/ 45244 h 66675"/>
                                <a:gd name="connsiteX9" fmla="*/ 26194 w 66675"/>
                                <a:gd name="connsiteY9" fmla="*/ 26194 h 66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66675" h="66675">
                                  <a:moveTo>
                                    <a:pt x="7144" y="64294"/>
                                  </a:moveTo>
                                  <a:lnTo>
                                    <a:pt x="64294" y="64294"/>
                                  </a:lnTo>
                                  <a:lnTo>
                                    <a:pt x="64294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64294"/>
                                  </a:lnTo>
                                  <a:close/>
                                  <a:moveTo>
                                    <a:pt x="26194" y="26194"/>
                                  </a:moveTo>
                                  <a:lnTo>
                                    <a:pt x="45244" y="26194"/>
                                  </a:lnTo>
                                  <a:lnTo>
                                    <a:pt x="45244" y="45244"/>
                                  </a:lnTo>
                                  <a:lnTo>
                                    <a:pt x="26194" y="45244"/>
                                  </a:lnTo>
                                  <a:lnTo>
                                    <a:pt x="26194" y="2619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tlCol="0" anchor="ctr"/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A66421" id="组 1" o:spid="_x0000_s1026" style="position:absolute;left:0;text-align:left;margin-left:10.4pt;margin-top:18.2pt;width:573.85pt;height:755.3pt;z-index:-251646976;mso-position-horizontal-relative:page;mso-position-vertical-relative:page;mso-width-relative:margin;mso-height-relative:margin" coordsize="72898,958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">
              <v:rect id="长方形 3" o:spid="_x0000_s1027" style="position:absolute;top:12700;width:72857;height:83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长方形 4" o:spid="_x0000_s1028" style="position:absolute;left:69088;top:677;width:3243;height:3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" fillcolor="#548dd4 [1951]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54" o:spid="_x0000_s1029" type="#_x0000_t75" style="position:absolute;width:72898;height:12592;visibility:visible;mso-wrap-style:square" coordsize="7289800,125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" path="m,l6889436,r400364,400364l7289800,1259205,,1259205,,xe">
                <v:imagedata r:id="rId2" o:title=""/>
                <v:formulas/>
                <v:path o:extrusionok="t" o:connecttype="custom" o:connectlocs="0,0;6889436,0;7289800,400364;7289800,1259205;0,1259205;0,0" o:connectangles="0,0,0,0,0,0"/>
              </v:shape>
              <v:group id="组 5" o:spid="_x0000_s1030" alt="图标" style="position:absolute;left:2032;top:3217;width:6444;height:6444" coordorigin="4443,5665" coordsize="6444,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oval id="椭圆形 7" o:spid="_x0000_s1031" style="position:absolute;left:4443;top:5665;width:6445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" fillcolor="white [3212]" stroked="f" strokeweight="1pt">
                  <v:fill opacity="15677f"/>
                </v:oval>
                <v:group id="组 8" o:spid="_x0000_s1032" alt="图标" style="position:absolute;left:5862;top:7083;width:3607;height:3608" coordorigin="5862,7083" coordsize="5810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shape id="任意多边形：形状 9" o:spid="_x0000_s1033" style="position:absolute;left:5862;top:7083;width:5810;height:5810;visibility:visible;mso-wrap-style:square;v-text-anchor:middle" coordsize="581025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" path="m550069,226219r-66675,l483394,7144r-438150,l45244,73819r-38100,l7144,130969r38100,l45244,169069r-38100,l7144,226219r38100,l45244,264319r-38100,l7144,321469r38100,l45244,359569r-38100,l7144,416719r38100,l45244,454819r-38100,l7144,511969r38100,l45244,578644r504825,c566261,578644,578644,566261,578644,550069r,-295275c578644,238601,566261,226219,550069,226219xm464344,226219r-123825,c324326,226219,311944,238601,311944,254794r,295275c311944,553879,312896,556736,313849,559594r-154305,l159544,26194r304800,l464344,226219xm26194,92869r76200,l102394,111919r-76200,l26194,92869xm26194,188119r76200,l102394,207169r-76200,l26194,188119xm26194,283369r76200,l102394,302419r-76200,l26194,283369xm26194,378619r76200,l102394,397669r-76200,l26194,378619xm26194,473869r76200,l102394,492919r-76200,l26194,473869xm64294,511969r57150,l121444,454819r-57150,l64294,416719r57150,l121444,359569r-57150,l64294,321469r57150,l121444,264319r-57150,l64294,226219r57150,l121444,169069r-57150,l64294,130969r57150,l121444,73819r-57150,l64294,26194r76200,l140494,559594r-76200,l64294,511969xm559594,550069v,5715,-3810,9525,-9525,9525l359569,559594r-19050,c334804,559594,330994,555784,330994,550069r,-295275c330994,249079,334804,245269,340519,245269r209550,c555784,245269,559594,249079,559594,254794r,295275xe" filled="f" stroked="f">
                    <v:stroke joinstyle="miter"/>
                    <v:path arrowok="t" o:connecttype="custom" o:connectlocs="550069,226219;483394,226219;483394,7144;45244,7144;45244,73819;7144,73819;7144,130969;45244,130969;45244,169069;7144,169069;7144,226219;45244,226219;45244,264319;7144,264319;7144,321469;45244,321469;45244,359569;7144,359569;7144,416719;45244,416719;45244,454819;7144,454819;7144,511969;45244,511969;45244,578644;550069,578644;578644,550069;578644,254794;550069,226219;464344,226219;340519,226219;311944,254794;311944,550069;313849,559594;159544,559594;159544,26194;464344,26194;464344,226219;26194,92869;102394,92869;102394,111919;26194,111919;26194,92869;26194,188119;102394,188119;102394,207169;26194,207169;26194,188119;26194,283369;102394,283369;102394,302419;26194,302419;26194,283369;26194,378619;102394,378619;102394,397669;26194,397669;26194,378619;26194,473869;102394,473869;102394,492919;26194,492919;26194,473869;64294,511969;121444,511969;121444,454819;64294,454819;64294,416719;121444,416719;121444,359569;64294,359569;64294,321469;121444,321469;121444,264319;64294,264319;64294,226219;121444,226219;121444,169069;64294,169069;64294,130969;121444,130969;121444,73819;64294,73819;64294,26194;140494,26194;140494,559594;64294,559594;64294,511969;559594,550069;550069,559594;359569,559594;340519,559594;330994,550069;330994,254794;340519,245269;550069,245269;559594,254794;559594,550069" o:connectangles="0,0,0,0,0,0,0,0,0,0,0,0,0,0,0,0,0,0,0,0,0,0,0,0,0,0,0,0,0,0,0,0,0,0,0,0,0,0,0,0,0,0,0,0,0,0,0,0,0,0,0,0,0,0,0,0,0,0,0,0,0,0,0,0,0,0,0,0,0,0,0,0,0,0,0,0,0,0,0,0,0,0,0,0,0,0,0,0,0,0,0,0,0,0,0,0,0,0"/>
                  </v:shape>
                  <v:shape id="任意多边形：形状 10" o:spid="_x0000_s1034" style="position:absolute;left:9291;top:9655;width:2000;height:762;visibility:visible;mso-wrap-style:square;v-text-anchor:middle" coordsize="2000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" path="m7144,73819r190500,l197644,7144r-190500,l7144,73819xm26194,26194r152400,l178594,54769r-152400,l26194,26194xe" filled="f" stroked="f">
                    <v:stroke joinstyle="miter"/>
                    <v:path arrowok="t" o:connecttype="custom" o:connectlocs="7144,73819;197644,73819;197644,7144;7144,7144;7144,73819;26194,26194;178594,26194;178594,54769;26194,54769;26194,26194" o:connectangles="0,0,0,0,0,0,0,0,0,0"/>
                  </v:shape>
                  <v:shape id="任意多边形:形状 11" o:spid="_x0000_s1035" style="position:absolute;left:9291;top:10417;width:666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任意多边形：形状 12" o:spid="_x0000_s1036" style="position:absolute;left:9957;top:10417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任意多边形：形状 13" o:spid="_x0000_s1037" style="position:absolute;left:10624;top:10417;width:667;height:666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任意多边形：形状 14" o:spid="_x0000_s1038" style="position:absolute;left:9291;top:11083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任意多边形：形状 15" o:spid="_x0000_s1039" style="position:absolute;left:9957;top:11083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任意多边形：形状 16" o:spid="_x0000_s1040" style="position:absolute;left:10624;top:11083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任意多边形：形状 17" o:spid="_x0000_s1041" style="position:absolute;left:9291;top:11750;width:666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任意多边形：形状 18" o:spid="_x0000_s1042" style="position:absolute;left:9957;top:11750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  <v:shape id="任意多边形：形状 19" o:spid="_x0000_s1043" style="position:absolute;left:10624;top:11750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" path="m7144,64294r57150,l64294,7144r-57150,l7144,64294xm26194,26194r19050,l45244,45244r-19050,l26194,26194xe" filled="f" stroked="f">
                    <v:stroke joinstyle="miter"/>
                    <v:path arrowok="t" o:connecttype="custom" o:connectlocs="7144,64294;64294,64294;64294,7144;7144,7144;7144,64294;26194,26194;45244,26194;45244,45244;26194,45244;26194,26194" o:connectangles="0,0,0,0,0,0,0,0,0,0"/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3486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7C6AFB"/>
    <w:multiLevelType w:val="hybridMultilevel"/>
    <w:tmpl w:val="26E6C440"/>
    <w:lvl w:ilvl="0" w:tplc="79120B6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798ED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ED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4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E40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701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4001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E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E2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1MLAwMjIAUpYWRko6SsGpxcWZ+XkgBaa1AFmRMl0sAAAA"/>
  </w:docVars>
  <w:rsids>
    <w:rsidRoot w:val="00622FFE"/>
    <w:rsid w:val="00010736"/>
    <w:rsid w:val="00030D11"/>
    <w:rsid w:val="00031A76"/>
    <w:rsid w:val="000F5E27"/>
    <w:rsid w:val="00146B22"/>
    <w:rsid w:val="001A0130"/>
    <w:rsid w:val="001F44C1"/>
    <w:rsid w:val="00214FE1"/>
    <w:rsid w:val="00232876"/>
    <w:rsid w:val="00267116"/>
    <w:rsid w:val="002B5640"/>
    <w:rsid w:val="002F66A1"/>
    <w:rsid w:val="00355DEE"/>
    <w:rsid w:val="003B49EC"/>
    <w:rsid w:val="00402433"/>
    <w:rsid w:val="00443502"/>
    <w:rsid w:val="004E33EA"/>
    <w:rsid w:val="004E5A38"/>
    <w:rsid w:val="004F0368"/>
    <w:rsid w:val="005A20B8"/>
    <w:rsid w:val="005E6FA8"/>
    <w:rsid w:val="00622FFE"/>
    <w:rsid w:val="006320EC"/>
    <w:rsid w:val="00661EC3"/>
    <w:rsid w:val="006662D2"/>
    <w:rsid w:val="00687CFB"/>
    <w:rsid w:val="00696B6E"/>
    <w:rsid w:val="006A5F0E"/>
    <w:rsid w:val="006C28FD"/>
    <w:rsid w:val="006C5919"/>
    <w:rsid w:val="007718C6"/>
    <w:rsid w:val="00790087"/>
    <w:rsid w:val="008045C5"/>
    <w:rsid w:val="00835F7E"/>
    <w:rsid w:val="00866BB6"/>
    <w:rsid w:val="00935BF9"/>
    <w:rsid w:val="009A5FB5"/>
    <w:rsid w:val="009E70CA"/>
    <w:rsid w:val="00AB370C"/>
    <w:rsid w:val="00BA66C3"/>
    <w:rsid w:val="00C13ACA"/>
    <w:rsid w:val="00C30A27"/>
    <w:rsid w:val="00CB16D2"/>
    <w:rsid w:val="00CD05DC"/>
    <w:rsid w:val="00CD5B0D"/>
    <w:rsid w:val="00D57D1C"/>
    <w:rsid w:val="00DC1831"/>
    <w:rsid w:val="00E3286D"/>
    <w:rsid w:val="00E413DD"/>
    <w:rsid w:val="00E552A9"/>
    <w:rsid w:val="00F40180"/>
    <w:rsid w:val="00FC25CF"/>
    <w:rsid w:val="00FD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37B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13ACA"/>
    <w:pPr>
      <w:spacing w:line="192" w:lineRule="auto"/>
    </w:pPr>
    <w:rPr>
      <w:rFonts w:eastAsia="Microsoft YaHei UI"/>
      <w:sz w:val="19"/>
    </w:rPr>
  </w:style>
  <w:style w:type="paragraph" w:styleId="1">
    <w:name w:val="heading 1"/>
    <w:basedOn w:val="a0"/>
    <w:next w:val="a0"/>
    <w:link w:val="10"/>
    <w:uiPriority w:val="9"/>
    <w:qFormat/>
    <w:rsid w:val="000F5E27"/>
    <w:pPr>
      <w:keepNext/>
      <w:keepLines/>
      <w:spacing w:after="0"/>
      <w:outlineLvl w:val="0"/>
    </w:pPr>
    <w:rPr>
      <w:rFonts w:asciiTheme="majorHAnsi" w:eastAsia="新宋体" w:hAnsiTheme="majorHAnsi" w:cstheme="majorBidi"/>
      <w:b/>
      <w:color w:val="FFFFFF" w:themeColor="background1"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1"/>
    <w:link w:val="a4"/>
    <w:uiPriority w:val="99"/>
    <w:semiHidden/>
    <w:rsid w:val="00CB16D2"/>
  </w:style>
  <w:style w:type="paragraph" w:styleId="a6">
    <w:name w:val="footer"/>
    <w:basedOn w:val="a0"/>
    <w:link w:val="a7"/>
    <w:uiPriority w:val="99"/>
    <w:semiHidden/>
    <w:rsid w:val="001A0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1"/>
    <w:link w:val="a6"/>
    <w:uiPriority w:val="99"/>
    <w:semiHidden/>
    <w:rsid w:val="00CB16D2"/>
  </w:style>
  <w:style w:type="paragraph" w:styleId="a8">
    <w:name w:val="Normal (Web)"/>
    <w:basedOn w:val="a0"/>
    <w:uiPriority w:val="99"/>
    <w:semiHidden/>
    <w:rsid w:val="001A013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9">
    <w:name w:val="List Paragraph"/>
    <w:basedOn w:val="a0"/>
    <w:uiPriority w:val="34"/>
    <w:semiHidden/>
    <w:qFormat/>
    <w:rsid w:val="001A013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aa">
    <w:name w:val="Table Grid"/>
    <w:basedOn w:val="a2"/>
    <w:uiPriority w:val="39"/>
    <w:rsid w:val="00E32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8"/>
    <w:next w:val="a0"/>
    <w:link w:val="ac"/>
    <w:uiPriority w:val="10"/>
    <w:qFormat/>
    <w:rsid w:val="004E33EA"/>
    <w:pPr>
      <w:spacing w:beforeLines="50" w:before="50" w:beforeAutospacing="0" w:after="0" w:afterAutospacing="0" w:line="560" w:lineRule="exact"/>
    </w:pPr>
    <w:rPr>
      <w:rFonts w:asciiTheme="majorHAnsi" w:eastAsia="新宋体" w:hAnsiTheme="majorHAnsi"/>
      <w:b/>
      <w:bCs/>
      <w:color w:val="FFFFFF"/>
      <w:sz w:val="60"/>
      <w:szCs w:val="60"/>
    </w:rPr>
  </w:style>
  <w:style w:type="character" w:customStyle="1" w:styleId="ac">
    <w:name w:val="标题 字符"/>
    <w:basedOn w:val="a1"/>
    <w:link w:val="ab"/>
    <w:uiPriority w:val="10"/>
    <w:rsid w:val="004E33EA"/>
    <w:rPr>
      <w:rFonts w:asciiTheme="majorHAnsi" w:eastAsia="新宋体" w:hAnsiTheme="majorHAnsi" w:cs="Times New Roman"/>
      <w:b/>
      <w:bCs/>
      <w:color w:val="FFFFFF"/>
      <w:sz w:val="60"/>
      <w:szCs w:val="60"/>
    </w:rPr>
  </w:style>
  <w:style w:type="character" w:styleId="ad">
    <w:name w:val="Placeholder Text"/>
    <w:basedOn w:val="a1"/>
    <w:uiPriority w:val="99"/>
    <w:semiHidden/>
    <w:rsid w:val="00E3286D"/>
    <w:rPr>
      <w:color w:val="808080"/>
    </w:rPr>
  </w:style>
  <w:style w:type="paragraph" w:styleId="a">
    <w:name w:val="List Number"/>
    <w:basedOn w:val="a0"/>
    <w:uiPriority w:val="99"/>
    <w:rsid w:val="000F5E27"/>
    <w:pPr>
      <w:numPr>
        <w:numId w:val="1"/>
      </w:numPr>
    </w:pPr>
    <w:rPr>
      <w:sz w:val="18"/>
      <w:lang w:val="en-ZA"/>
    </w:rPr>
  </w:style>
  <w:style w:type="character" w:styleId="ae">
    <w:name w:val="Emphasis"/>
    <w:basedOn w:val="a1"/>
    <w:uiPriority w:val="20"/>
    <w:qFormat/>
    <w:rsid w:val="000F5E27"/>
    <w:rPr>
      <w:rFonts w:asciiTheme="minorHAnsi" w:eastAsia="Microsoft YaHei UI" w:hAnsiTheme="minorHAnsi"/>
      <w:b/>
      <w:i w:val="0"/>
      <w:iCs/>
      <w:caps/>
      <w:smallCaps w:val="0"/>
    </w:rPr>
  </w:style>
  <w:style w:type="paragraph" w:customStyle="1" w:styleId="af">
    <w:name w:val="字段"/>
    <w:basedOn w:val="a0"/>
    <w:qFormat/>
    <w:rsid w:val="000F5E27"/>
    <w:pPr>
      <w:spacing w:after="0"/>
    </w:pPr>
    <w:rPr>
      <w:i/>
      <w:sz w:val="16"/>
    </w:rPr>
  </w:style>
  <w:style w:type="paragraph" w:styleId="af0">
    <w:name w:val="Signature"/>
    <w:basedOn w:val="a0"/>
    <w:link w:val="af1"/>
    <w:uiPriority w:val="99"/>
    <w:rsid w:val="000F5E27"/>
    <w:pPr>
      <w:spacing w:after="0" w:line="240" w:lineRule="auto"/>
      <w:ind w:left="4320"/>
      <w:jc w:val="right"/>
    </w:pPr>
    <w:rPr>
      <w:sz w:val="18"/>
    </w:rPr>
  </w:style>
  <w:style w:type="character" w:customStyle="1" w:styleId="af1">
    <w:name w:val="签名 字符"/>
    <w:basedOn w:val="a1"/>
    <w:link w:val="af0"/>
    <w:uiPriority w:val="99"/>
    <w:rsid w:val="000F5E27"/>
    <w:rPr>
      <w:rFonts w:eastAsia="Microsoft YaHei UI"/>
      <w:sz w:val="18"/>
    </w:rPr>
  </w:style>
  <w:style w:type="paragraph" w:styleId="af2">
    <w:name w:val="No Spacing"/>
    <w:uiPriority w:val="1"/>
    <w:qFormat/>
    <w:rsid w:val="000F5E27"/>
    <w:pPr>
      <w:spacing w:after="0" w:line="240" w:lineRule="auto"/>
    </w:pPr>
    <w:rPr>
      <w:rFonts w:eastAsia="Microsoft YaHei UI"/>
      <w:color w:val="FFFFFF" w:themeColor="background1"/>
      <w:sz w:val="16"/>
    </w:rPr>
  </w:style>
  <w:style w:type="character" w:customStyle="1" w:styleId="10">
    <w:name w:val="标题 1 字符"/>
    <w:basedOn w:val="a1"/>
    <w:link w:val="1"/>
    <w:uiPriority w:val="9"/>
    <w:rsid w:val="000F5E27"/>
    <w:rPr>
      <w:rFonts w:asciiTheme="majorHAnsi" w:eastAsia="新宋体" w:hAnsiTheme="majorHAnsi" w:cstheme="majorBidi"/>
      <w:b/>
      <w:color w:val="FFFFFF" w:themeColor="background1"/>
      <w:sz w:val="24"/>
      <w:szCs w:val="32"/>
    </w:rPr>
  </w:style>
  <w:style w:type="paragraph" w:customStyle="1" w:styleId="af3">
    <w:name w:val="标签"/>
    <w:basedOn w:val="a0"/>
    <w:qFormat/>
    <w:rsid w:val="000F5E27"/>
    <w:pPr>
      <w:spacing w:after="0"/>
    </w:pPr>
    <w:rPr>
      <w:sz w:val="18"/>
    </w:rPr>
  </w:style>
  <w:style w:type="table" w:customStyle="1" w:styleId="af4">
    <w:name w:val="办公时间"/>
    <w:basedOn w:val="a2"/>
    <w:uiPriority w:val="99"/>
    <w:rsid w:val="00FD35A6"/>
    <w:pPr>
      <w:spacing w:after="0" w:line="240" w:lineRule="auto"/>
    </w:pPr>
    <w:tblPr>
      <w:tblCellMar>
        <w:left w:w="216" w:type="dxa"/>
        <w:right w:w="216" w:type="dxa"/>
      </w:tblCellMar>
    </w:tblPr>
    <w:tcPr>
      <w:vAlign w:val="bottom"/>
    </w:tcPr>
    <w:tblStylePr w:type="firstRow">
      <w:pPr>
        <w:jc w:val="center"/>
      </w:pPr>
      <w:rPr>
        <w:b/>
      </w:rPr>
      <w:tblPr/>
      <w:tcPr>
        <w:vAlign w:val="top"/>
      </w:tcPr>
    </w:tblStylePr>
  </w:style>
  <w:style w:type="character" w:styleId="af5">
    <w:name w:val="annotation reference"/>
    <w:basedOn w:val="a1"/>
    <w:uiPriority w:val="99"/>
    <w:semiHidden/>
    <w:unhideWhenUsed/>
    <w:rsid w:val="00214FE1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214FE1"/>
    <w:pPr>
      <w:spacing w:line="240" w:lineRule="auto"/>
    </w:pPr>
    <w:rPr>
      <w:sz w:val="20"/>
      <w:szCs w:val="20"/>
    </w:rPr>
  </w:style>
  <w:style w:type="character" w:customStyle="1" w:styleId="af7">
    <w:name w:val="批注文字 字符"/>
    <w:basedOn w:val="a1"/>
    <w:link w:val="af6"/>
    <w:uiPriority w:val="99"/>
    <w:semiHidden/>
    <w:rsid w:val="00214FE1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14FE1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214FE1"/>
    <w:rPr>
      <w:b/>
      <w:bCs/>
      <w:sz w:val="20"/>
      <w:szCs w:val="20"/>
    </w:rPr>
  </w:style>
  <w:style w:type="paragraph" w:styleId="afa">
    <w:name w:val="Balloon Text"/>
    <w:basedOn w:val="a0"/>
    <w:link w:val="afb"/>
    <w:uiPriority w:val="99"/>
    <w:semiHidden/>
    <w:unhideWhenUsed/>
    <w:rsid w:val="00214F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批注框文本 字符"/>
    <w:basedOn w:val="a1"/>
    <w:link w:val="afa"/>
    <w:uiPriority w:val="99"/>
    <w:semiHidden/>
    <w:rsid w:val="00214F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ogj\AppData\Roaming\Microsoft\Templates\&#24739;&#32773;&#20998;&#31867;&#24080;&#34920;&#21333;&#65288;&#21307;&#30103;&#20445;&#20581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EB24663B8E4269BA3BE6AA8B6194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53C699-796C-429E-B0BB-1C3DC7F5E1A8}"/>
      </w:docPartPr>
      <w:docPartBody>
        <w:p w:rsidR="00000000" w:rsidRDefault="00EB46AB">
          <w:pPr>
            <w:pStyle w:val="F9EB24663B8E4269BA3BE6AA8B6194B5"/>
          </w:pPr>
          <w:r w:rsidRPr="000F5E27">
            <w:rPr>
              <w:rFonts w:ascii="新宋体" w:hAnsi="新宋体" w:hint="eastAsia"/>
              <w:lang w:val="zh-CN" w:bidi="zh-CN"/>
            </w:rPr>
            <w:t>患者分类帐</w:t>
          </w:r>
        </w:p>
      </w:docPartBody>
    </w:docPart>
    <w:docPart>
      <w:docPartPr>
        <w:name w:val="725DFB4A20EE4C85B50F3FBC40A28C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49C1BF-C453-4E96-B148-B585143BD50A}"/>
      </w:docPartPr>
      <w:docPartBody>
        <w:p w:rsidR="00000000" w:rsidRDefault="00EB46AB">
          <w:pPr>
            <w:pStyle w:val="725DFB4A20EE4C85B50F3FBC40A28CF9"/>
          </w:pPr>
          <w:r w:rsidRPr="000F5E27">
            <w:rPr>
              <w:rStyle w:val="10"/>
              <w:rFonts w:ascii="新宋体" w:hAnsi="新宋体" w:hint="eastAsia"/>
              <w:lang w:val="zh-CN" w:bidi="zh-CN"/>
            </w:rPr>
            <w:t>日期</w:t>
          </w:r>
        </w:p>
      </w:docPartBody>
    </w:docPart>
    <w:docPart>
      <w:docPartPr>
        <w:name w:val="A51ABF64A89D41FE9A29620B7C3C5C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2582-2B93-4068-B30C-8594E841E552}"/>
      </w:docPartPr>
      <w:docPartBody>
        <w:p w:rsidR="00000000" w:rsidRDefault="00EB46AB">
          <w:pPr>
            <w:pStyle w:val="A51ABF64A89D41FE9A29620B7C3C5C3C"/>
          </w:pPr>
          <w:r w:rsidRPr="000F5E27">
            <w:rPr>
              <w:rFonts w:ascii="新宋体" w:hAnsi="新宋体" w:hint="eastAsia"/>
              <w:lang w:val="zh-CN" w:bidi="zh-CN"/>
            </w:rPr>
            <w:t>类型</w:t>
          </w:r>
        </w:p>
      </w:docPartBody>
    </w:docPart>
    <w:docPart>
      <w:docPartPr>
        <w:name w:val="9B2A08020CC34F8CB0A6C2220F011D1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FD6D49-D3D5-464E-8475-16C63FB78DAC}"/>
      </w:docPartPr>
      <w:docPartBody>
        <w:p w:rsidR="00000000" w:rsidRDefault="00EB46AB">
          <w:pPr>
            <w:pStyle w:val="9B2A08020CC34F8CB0A6C2220F011D1F"/>
          </w:pPr>
          <w:r w:rsidRPr="000F5E27">
            <w:rPr>
              <w:rFonts w:ascii="新宋体" w:hAnsi="新宋体" w:hint="eastAsia"/>
              <w:lang w:val="zh-CN" w:bidi="zh-CN"/>
            </w:rPr>
            <w:t>说明</w:t>
          </w:r>
        </w:p>
      </w:docPartBody>
    </w:docPart>
    <w:docPart>
      <w:docPartPr>
        <w:name w:val="819E91C3DB8447C791EE2A994F5E3B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21A350-44BE-4797-A3A4-B27ED2C6CE07}"/>
      </w:docPartPr>
      <w:docPartBody>
        <w:p w:rsidR="00000000" w:rsidRDefault="00EB46AB">
          <w:pPr>
            <w:pStyle w:val="819E91C3DB8447C791EE2A994F5E3BD5"/>
          </w:pPr>
          <w:r w:rsidRPr="000F5E27">
            <w:rPr>
              <w:rFonts w:ascii="新宋体" w:hAnsi="新宋体" w:hint="eastAsia"/>
              <w:lang w:val="zh-CN" w:bidi="zh-CN"/>
            </w:rPr>
            <w:t>费用</w:t>
          </w:r>
        </w:p>
      </w:docPartBody>
    </w:docPart>
    <w:docPart>
      <w:docPartPr>
        <w:name w:val="189BF1D2FFEB4E09B9CB4110FCA36B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C69E7D-3918-4053-921C-2A48790339AB}"/>
      </w:docPartPr>
      <w:docPartBody>
        <w:p w:rsidR="00000000" w:rsidRDefault="00EB46AB">
          <w:pPr>
            <w:pStyle w:val="189BF1D2FFEB4E09B9CB4110FCA36BDA"/>
          </w:pPr>
          <w:r w:rsidRPr="000F5E27">
            <w:rPr>
              <w:rFonts w:ascii="新宋体" w:hAnsi="新宋体" w:hint="eastAsia"/>
              <w:lang w:val="zh-CN" w:bidi="zh-CN"/>
            </w:rPr>
            <w:t>贷项</w:t>
          </w:r>
        </w:p>
      </w:docPartBody>
    </w:docPart>
    <w:docPart>
      <w:docPartPr>
        <w:name w:val="F9F41A9EA0E84D68A1BC5FC9A7DEFF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BEE3E7-FB90-4259-81C5-1FB4CBC3273C}"/>
      </w:docPartPr>
      <w:docPartBody>
        <w:p w:rsidR="00000000" w:rsidRDefault="00EB46AB">
          <w:pPr>
            <w:pStyle w:val="F9F41A9EA0E84D68A1BC5FC9A7DEFFBB"/>
          </w:pPr>
          <w:r w:rsidRPr="000F5E27">
            <w:rPr>
              <w:rFonts w:ascii="新宋体" w:hAnsi="新宋体" w:hint="eastAsia"/>
              <w:lang w:val="zh-CN" w:bidi="zh-CN"/>
            </w:rPr>
            <w:t>余额</w:t>
          </w:r>
        </w:p>
      </w:docPartBody>
    </w:docPart>
    <w:docPart>
      <w:docPartPr>
        <w:name w:val="3492C547B51649EF9A6264B357C03D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0645FE-1502-4281-A8C1-ECC37364982B}"/>
      </w:docPartPr>
      <w:docPartBody>
        <w:p w:rsidR="00000000" w:rsidRDefault="00EB46AB">
          <w:pPr>
            <w:pStyle w:val="3492C547B51649EF9A6264B357C03D51"/>
          </w:pPr>
          <w:r w:rsidRPr="000F5E27">
            <w:rPr>
              <w:rFonts w:ascii="Microsoft YaHei UI" w:hAnsi="Microsoft YaHei UI" w:hint="eastAsia"/>
              <w:lang w:val="zh-CN" w:bidi="zh-CN"/>
            </w:rPr>
            <w:t>患者姓名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AB"/>
    <w:rsid w:val="00EB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line="192" w:lineRule="auto"/>
      <w:jc w:val="left"/>
      <w:outlineLvl w:val="0"/>
    </w:pPr>
    <w:rPr>
      <w:rFonts w:asciiTheme="majorHAnsi" w:eastAsia="新宋体" w:hAnsiTheme="majorHAnsi" w:cstheme="majorBidi"/>
      <w:b/>
      <w:color w:val="FFFFFF" w:themeColor="background1"/>
      <w:kern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EB24663B8E4269BA3BE6AA8B6194B5">
    <w:name w:val="F9EB24663B8E4269BA3BE6AA8B6194B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eastAsia="新宋体" w:hAnsiTheme="majorHAnsi" w:cstheme="majorBidi"/>
      <w:b/>
      <w:color w:val="FFFFFF" w:themeColor="background1"/>
      <w:kern w:val="0"/>
      <w:sz w:val="24"/>
      <w:szCs w:val="32"/>
    </w:rPr>
  </w:style>
  <w:style w:type="paragraph" w:customStyle="1" w:styleId="725DFB4A20EE4C85B50F3FBC40A28CF9">
    <w:name w:val="725DFB4A20EE4C85B50F3FBC40A28CF9"/>
    <w:pPr>
      <w:widowControl w:val="0"/>
      <w:jc w:val="both"/>
    </w:pPr>
  </w:style>
  <w:style w:type="paragraph" w:customStyle="1" w:styleId="A51ABF64A89D41FE9A29620B7C3C5C3C">
    <w:name w:val="A51ABF64A89D41FE9A29620B7C3C5C3C"/>
    <w:pPr>
      <w:widowControl w:val="0"/>
      <w:jc w:val="both"/>
    </w:pPr>
  </w:style>
  <w:style w:type="paragraph" w:customStyle="1" w:styleId="9B2A08020CC34F8CB0A6C2220F011D1F">
    <w:name w:val="9B2A08020CC34F8CB0A6C2220F011D1F"/>
    <w:pPr>
      <w:widowControl w:val="0"/>
      <w:jc w:val="both"/>
    </w:pPr>
  </w:style>
  <w:style w:type="paragraph" w:customStyle="1" w:styleId="819E91C3DB8447C791EE2A994F5E3BD5">
    <w:name w:val="819E91C3DB8447C791EE2A994F5E3BD5"/>
    <w:pPr>
      <w:widowControl w:val="0"/>
      <w:jc w:val="both"/>
    </w:pPr>
  </w:style>
  <w:style w:type="paragraph" w:customStyle="1" w:styleId="189BF1D2FFEB4E09B9CB4110FCA36BDA">
    <w:name w:val="189BF1D2FFEB4E09B9CB4110FCA36BDA"/>
    <w:pPr>
      <w:widowControl w:val="0"/>
      <w:jc w:val="both"/>
    </w:pPr>
  </w:style>
  <w:style w:type="paragraph" w:customStyle="1" w:styleId="F9F41A9EA0E84D68A1BC5FC9A7DEFFBB">
    <w:name w:val="F9F41A9EA0E84D68A1BC5FC9A7DEFFBB"/>
    <w:pPr>
      <w:widowControl w:val="0"/>
      <w:jc w:val="both"/>
    </w:pPr>
  </w:style>
  <w:style w:type="paragraph" w:customStyle="1" w:styleId="3492C547B51649EF9A6264B357C03D51">
    <w:name w:val="3492C547B51649EF9A6264B357C03D5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Theme to use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FEE9AA3-D1A8-49BE-AC59-E40D75C171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51E967-96BF-4A75-A9EA-249780146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1EE5D-FFB1-4FE7-A443-C97BA39F48E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患者分类帐表单（医疗保健）.dotx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2024-10-14T07:36:00Z</dcterms:created>
  <dcterms:modified xsi:type="dcterms:W3CDTF">2024-10-14T07:38:00Z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